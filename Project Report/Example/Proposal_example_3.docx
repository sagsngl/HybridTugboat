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F79" w:rsidRPr="002D1720" w:rsidRDefault="00E86F79" w:rsidP="00E86F7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720">
        <w:rPr>
          <w:rFonts w:ascii="Times New Roman" w:hAnsi="Times New Roman" w:cs="Times New Roman"/>
          <w:sz w:val="24"/>
          <w:szCs w:val="24"/>
        </w:rPr>
        <w:t>University of Michigan</w:t>
      </w:r>
    </w:p>
    <w:p w:rsidR="00E86F79" w:rsidRPr="002D1720" w:rsidRDefault="00E86F79" w:rsidP="00E86F7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720">
        <w:rPr>
          <w:rFonts w:ascii="Times New Roman" w:hAnsi="Times New Roman" w:cs="Times New Roman"/>
          <w:sz w:val="24"/>
          <w:szCs w:val="24"/>
        </w:rPr>
        <w:t>Department of Mechanical Engineering</w:t>
      </w:r>
      <w:r w:rsidRPr="002D1720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520"/>
        <w:gridCol w:w="4788"/>
      </w:tblGrid>
      <w:tr w:rsidR="00E86F79" w:rsidRPr="002D1720" w:rsidTr="001601FB">
        <w:tc>
          <w:tcPr>
            <w:tcW w:w="4788" w:type="dxa"/>
            <w:gridSpan w:val="2"/>
          </w:tcPr>
          <w:p w:rsidR="00E86F79" w:rsidRPr="002D1720" w:rsidRDefault="00E86F79" w:rsidP="00B65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720">
              <w:rPr>
                <w:rFonts w:ascii="Times New Roman" w:hAnsi="Times New Roman" w:cs="Times New Roman"/>
                <w:sz w:val="24"/>
                <w:szCs w:val="24"/>
              </w:rPr>
              <w:t>ME566</w:t>
            </w:r>
          </w:p>
        </w:tc>
        <w:tc>
          <w:tcPr>
            <w:tcW w:w="4788" w:type="dxa"/>
          </w:tcPr>
          <w:p w:rsidR="00E86F79" w:rsidRPr="002D1720" w:rsidRDefault="00E86F79" w:rsidP="00B654F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1720">
              <w:rPr>
                <w:rFonts w:ascii="Times New Roman" w:hAnsi="Times New Roman" w:cs="Times New Roman"/>
                <w:sz w:val="24"/>
                <w:szCs w:val="24"/>
              </w:rPr>
              <w:t>Winter 2013</w:t>
            </w:r>
          </w:p>
        </w:tc>
      </w:tr>
      <w:tr w:rsidR="00B654F7" w:rsidRPr="002D1720" w:rsidTr="001601FB">
        <w:tc>
          <w:tcPr>
            <w:tcW w:w="2268" w:type="dxa"/>
          </w:tcPr>
          <w:p w:rsidR="00B654F7" w:rsidRPr="002D1720" w:rsidRDefault="00B654F7" w:rsidP="00E86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720">
              <w:rPr>
                <w:rFonts w:ascii="Times New Roman" w:hAnsi="Times New Roman" w:cs="Times New Roman"/>
                <w:sz w:val="24"/>
                <w:szCs w:val="24"/>
              </w:rPr>
              <w:t>Project Title:</w:t>
            </w:r>
          </w:p>
        </w:tc>
        <w:tc>
          <w:tcPr>
            <w:tcW w:w="7308" w:type="dxa"/>
            <w:gridSpan w:val="2"/>
          </w:tcPr>
          <w:p w:rsidR="00B654F7" w:rsidRPr="002D1720" w:rsidRDefault="00D82530" w:rsidP="00D82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720">
              <w:rPr>
                <w:rFonts w:ascii="Times New Roman" w:hAnsi="Times New Roman" w:cs="Times New Roman"/>
                <w:sz w:val="24"/>
                <w:szCs w:val="24"/>
              </w:rPr>
              <w:t xml:space="preserve">Power Split Hybrid With </w:t>
            </w:r>
            <w:r w:rsidR="002D1720" w:rsidRPr="002D172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Supercharged </w:t>
            </w:r>
            <w:r w:rsidRPr="002D1720">
              <w:rPr>
                <w:rFonts w:ascii="Times New Roman" w:hAnsi="Times New Roman" w:cs="Times New Roman"/>
                <w:sz w:val="24"/>
                <w:szCs w:val="24"/>
              </w:rPr>
              <w:t>HCCI Engine</w:t>
            </w:r>
          </w:p>
        </w:tc>
      </w:tr>
    </w:tbl>
    <w:p w:rsidR="00E86F79" w:rsidRPr="008772BF" w:rsidRDefault="00E86F79" w:rsidP="002D1720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  <w:r w:rsidRPr="002D1720">
        <w:rPr>
          <w:rFonts w:ascii="Times New Roman" w:hAnsi="Times New Roman" w:cs="Times New Roman"/>
          <w:sz w:val="24"/>
          <w:szCs w:val="24"/>
        </w:rPr>
        <w:tab/>
      </w:r>
      <w:r w:rsidRPr="002D1720">
        <w:rPr>
          <w:rFonts w:ascii="Times New Roman" w:hAnsi="Times New Roman" w:cs="Times New Roman"/>
          <w:sz w:val="24"/>
          <w:szCs w:val="24"/>
        </w:rPr>
        <w:tab/>
      </w:r>
      <w:r w:rsidRPr="002D1720">
        <w:rPr>
          <w:rFonts w:ascii="Times New Roman" w:hAnsi="Times New Roman" w:cs="Times New Roman"/>
          <w:sz w:val="24"/>
          <w:szCs w:val="24"/>
        </w:rPr>
        <w:tab/>
      </w:r>
      <w:r w:rsidRPr="002D1720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6F79" w:rsidRPr="002D1720" w:rsidTr="00B654F7">
        <w:tc>
          <w:tcPr>
            <w:tcW w:w="9576" w:type="dxa"/>
            <w:tcBorders>
              <w:bottom w:val="single" w:sz="12" w:space="0" w:color="auto"/>
              <w:right w:val="single" w:sz="12" w:space="0" w:color="auto"/>
            </w:tcBorders>
          </w:tcPr>
          <w:p w:rsidR="001601FB" w:rsidRDefault="00B654F7" w:rsidP="00B654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7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Yu </w:t>
            </w:r>
            <w:proofErr w:type="spellStart"/>
            <w:r w:rsidRPr="002D17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Ning</w:t>
            </w:r>
            <w:proofErr w:type="spellEnd"/>
            <w:r w:rsidRPr="002D17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601FB" w:rsidRPr="001601FB">
              <w:rPr>
                <w:rFonts w:ascii="Times New Roman" w:hAnsi="Times New Roman" w:cs="Times New Roman"/>
                <w:sz w:val="24"/>
                <w:szCs w:val="24"/>
              </w:rPr>
              <w:t>ningyu@umich.edu</w:t>
            </w:r>
            <w:r w:rsidRPr="002D17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1601FB" w:rsidRDefault="001601FB" w:rsidP="00B654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D17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Yuchen</w:t>
            </w:r>
            <w:proofErr w:type="spellEnd"/>
            <w:r w:rsidRPr="002D17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Chen(chenyuch@umich.edu) </w:t>
            </w:r>
          </w:p>
          <w:p w:rsidR="00B654F7" w:rsidRPr="002D1720" w:rsidRDefault="00B654F7" w:rsidP="00160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D17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Jie</w:t>
            </w:r>
            <w:proofErr w:type="spellEnd"/>
            <w:r w:rsidRPr="002D17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Zhou(</w:t>
            </w:r>
            <w:r w:rsidRPr="002D1720">
              <w:rPr>
                <w:rFonts w:ascii="Times New Roman" w:hAnsi="Times New Roman" w:cs="Times New Roman"/>
                <w:sz w:val="24"/>
                <w:szCs w:val="24"/>
              </w:rPr>
              <w:t>jiezho@umich.edu</w:t>
            </w:r>
            <w:r w:rsidRPr="002D17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E86F79" w:rsidRPr="008772BF" w:rsidRDefault="00E86F79" w:rsidP="00D825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6F79" w:rsidRPr="002D1720" w:rsidTr="00D82530">
        <w:tc>
          <w:tcPr>
            <w:tcW w:w="9576" w:type="dxa"/>
            <w:tcBorders>
              <w:bottom w:val="single" w:sz="12" w:space="0" w:color="auto"/>
              <w:right w:val="single" w:sz="12" w:space="0" w:color="auto"/>
            </w:tcBorders>
          </w:tcPr>
          <w:p w:rsidR="001714C6" w:rsidRPr="008772BF" w:rsidRDefault="00847CC9" w:rsidP="00847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772B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Project Scope</w:t>
            </w:r>
          </w:p>
          <w:p w:rsidR="00847CC9" w:rsidRPr="002D1720" w:rsidRDefault="00847CC9" w:rsidP="00F616F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72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Using HCCI engine combined with </w:t>
            </w:r>
            <w:r w:rsidR="00A757B4" w:rsidRPr="002D172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electric</w:t>
            </w:r>
            <w:r w:rsidRPr="002D172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motor to</w:t>
            </w:r>
            <w:r w:rsidR="00A757B4" w:rsidRPr="002D172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form</w:t>
            </w:r>
            <w:r w:rsidRPr="002D172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a power split hybrid </w:t>
            </w:r>
            <w:r w:rsidR="00A757B4" w:rsidRPr="00F616F4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powertrain</w:t>
            </w:r>
            <w:r w:rsidR="00F61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757B4" w:rsidRPr="002D172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system for a new clean vehicle with good fuel economy.</w:t>
            </w:r>
          </w:p>
        </w:tc>
      </w:tr>
    </w:tbl>
    <w:p w:rsidR="00E86F79" w:rsidRPr="008772BF" w:rsidRDefault="00E86F79" w:rsidP="00D825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0"/>
          <w:szCs w:val="24"/>
        </w:rPr>
      </w:pPr>
    </w:p>
    <w:tbl>
      <w:tblPr>
        <w:tblStyle w:val="TableGrid"/>
        <w:tblW w:w="0" w:type="auto"/>
        <w:tblBorders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0"/>
        <w:gridCol w:w="3196"/>
      </w:tblGrid>
      <w:tr w:rsidR="00A757B4" w:rsidRPr="002D1720" w:rsidTr="008772BF">
        <w:tc>
          <w:tcPr>
            <w:tcW w:w="9576" w:type="dxa"/>
            <w:gridSpan w:val="2"/>
          </w:tcPr>
          <w:p w:rsidR="00A757B4" w:rsidRPr="008772BF" w:rsidRDefault="00A757B4" w:rsidP="00A757B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772B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Approach</w:t>
            </w:r>
          </w:p>
        </w:tc>
      </w:tr>
      <w:tr w:rsidR="00F616F4" w:rsidRPr="002D1720" w:rsidTr="008772BF">
        <w:tc>
          <w:tcPr>
            <w:tcW w:w="6678" w:type="dxa"/>
          </w:tcPr>
          <w:p w:rsidR="00F616F4" w:rsidRPr="002D1720" w:rsidRDefault="00F616F4" w:rsidP="00D8253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7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Architecture</w:t>
            </w:r>
          </w:p>
          <w:p w:rsidR="008772BF" w:rsidRDefault="008772BF" w:rsidP="008772BF">
            <w:pPr>
              <w:pStyle w:val="ListParagraph"/>
              <w:autoSpaceDE w:val="0"/>
              <w:autoSpaceDN w:val="0"/>
              <w:adjustRightInd w:val="0"/>
              <w:ind w:left="2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Power split system with engine, motor generator and battery.</w:t>
            </w:r>
          </w:p>
          <w:p w:rsidR="00F616F4" w:rsidRPr="002D1720" w:rsidRDefault="001601FB" w:rsidP="001601FB">
            <w:pPr>
              <w:pStyle w:val="ListParagraph"/>
              <w:autoSpaceDE w:val="0"/>
              <w:autoSpaceDN w:val="0"/>
              <w:adjustRightInd w:val="0"/>
              <w:ind w:left="2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Controllers of each component cooperate to switch modes.</w:t>
            </w:r>
          </w:p>
        </w:tc>
        <w:tc>
          <w:tcPr>
            <w:tcW w:w="2898" w:type="dxa"/>
            <w:vMerge w:val="restart"/>
          </w:tcPr>
          <w:p w:rsidR="00F616F4" w:rsidRPr="002D1720" w:rsidRDefault="00F616F4" w:rsidP="008772BF">
            <w:pPr>
              <w:pStyle w:val="ListParagraph"/>
              <w:autoSpaceDE w:val="0"/>
              <w:autoSpaceDN w:val="0"/>
              <w:adjustRightInd w:val="0"/>
              <w:ind w:left="-9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720">
              <w:rPr>
                <w:noProof/>
                <w:sz w:val="24"/>
                <w:szCs w:val="24"/>
              </w:rPr>
              <w:drawing>
                <wp:inline distT="0" distB="0" distL="0" distR="0" wp14:anchorId="03E79196" wp14:editId="65C8E023">
                  <wp:extent cx="1949570" cy="15263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336" cy="15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6F4" w:rsidRPr="002D1720" w:rsidTr="008772BF">
        <w:tc>
          <w:tcPr>
            <w:tcW w:w="6678" w:type="dxa"/>
          </w:tcPr>
          <w:p w:rsidR="00F616F4" w:rsidRPr="002D1720" w:rsidRDefault="00F616F4" w:rsidP="00A757B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72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HCCI</w:t>
            </w:r>
            <w:r w:rsidR="00160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applying </w:t>
            </w:r>
            <w:proofErr w:type="spellStart"/>
            <w:r w:rsidR="00160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supperchager</w:t>
            </w:r>
            <w:proofErr w:type="spellEnd"/>
            <w:r w:rsidR="00160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elevate the </w:t>
            </w:r>
            <w:proofErr w:type="gramStart"/>
            <w:r w:rsidR="00160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engine  load</w:t>
            </w:r>
            <w:proofErr w:type="gramEnd"/>
            <w:r w:rsidR="00160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898" w:type="dxa"/>
            <w:vMerge/>
          </w:tcPr>
          <w:p w:rsidR="00F616F4" w:rsidRPr="002D1720" w:rsidRDefault="00F616F4" w:rsidP="00A757B4">
            <w:pPr>
              <w:pStyle w:val="ListParagraph"/>
              <w:autoSpaceDE w:val="0"/>
              <w:autoSpaceDN w:val="0"/>
              <w:adjustRightInd w:val="0"/>
              <w:ind w:left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16F4" w:rsidRPr="002D1720" w:rsidTr="008772BF">
        <w:tc>
          <w:tcPr>
            <w:tcW w:w="6678" w:type="dxa"/>
          </w:tcPr>
          <w:p w:rsidR="00F616F4" w:rsidRPr="002D1720" w:rsidRDefault="00F616F4" w:rsidP="00A757B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7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Modes</w:t>
            </w:r>
          </w:p>
          <w:p w:rsidR="00F616F4" w:rsidRPr="002D1720" w:rsidRDefault="00F616F4" w:rsidP="008772BF">
            <w:pPr>
              <w:pStyle w:val="ListParagraph"/>
              <w:autoSpaceDE w:val="0"/>
              <w:autoSpaceDN w:val="0"/>
              <w:adjustRightInd w:val="0"/>
              <w:ind w:left="2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72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Starting mode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engine starts</w:t>
            </w:r>
          </w:p>
          <w:p w:rsidR="00F616F4" w:rsidRDefault="00F616F4" w:rsidP="008772BF">
            <w:pPr>
              <w:pStyle w:val="ListParagraph"/>
              <w:autoSpaceDE w:val="0"/>
              <w:autoSpaceDN w:val="0"/>
              <w:adjustRightInd w:val="0"/>
              <w:ind w:left="2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72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Frog mode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low-speed with frequently stopping</w:t>
            </w:r>
          </w:p>
          <w:p w:rsidR="00F616F4" w:rsidRPr="002D1720" w:rsidRDefault="00F616F4" w:rsidP="008772BF">
            <w:pPr>
              <w:pStyle w:val="ListParagraph"/>
              <w:autoSpaceDE w:val="0"/>
              <w:autoSpaceDN w:val="0"/>
              <w:adjustRightInd w:val="0"/>
              <w:ind w:left="2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Acceleration mode: </w:t>
            </w:r>
            <w:r w:rsidR="008772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engine and motor combined</w:t>
            </w:r>
          </w:p>
          <w:p w:rsidR="00F616F4" w:rsidRPr="002D1720" w:rsidRDefault="00F616F4" w:rsidP="008772BF">
            <w:pPr>
              <w:pStyle w:val="ListParagraph"/>
              <w:autoSpaceDE w:val="0"/>
              <w:autoSpaceDN w:val="0"/>
              <w:adjustRightInd w:val="0"/>
              <w:ind w:left="2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72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Normal mode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engine only</w:t>
            </w:r>
          </w:p>
          <w:p w:rsidR="00F616F4" w:rsidRPr="002D1720" w:rsidRDefault="00F616F4" w:rsidP="008772BF">
            <w:pPr>
              <w:pStyle w:val="ListParagraph"/>
              <w:autoSpaceDE w:val="0"/>
              <w:autoSpaceDN w:val="0"/>
              <w:adjustRightInd w:val="0"/>
              <w:ind w:left="2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72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Stop mode</w:t>
            </w:r>
            <w:r w:rsidR="008772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engines stops</w:t>
            </w:r>
          </w:p>
        </w:tc>
        <w:tc>
          <w:tcPr>
            <w:tcW w:w="2898" w:type="dxa"/>
            <w:vMerge/>
          </w:tcPr>
          <w:p w:rsidR="00F616F4" w:rsidRPr="002D1720" w:rsidRDefault="00F616F4" w:rsidP="00A757B4">
            <w:pPr>
              <w:pStyle w:val="ListParagraph"/>
              <w:autoSpaceDE w:val="0"/>
              <w:autoSpaceDN w:val="0"/>
              <w:adjustRightInd w:val="0"/>
              <w:ind w:left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86F79" w:rsidRPr="008772BF" w:rsidRDefault="00E86F79" w:rsidP="00E86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6F79" w:rsidRPr="002D1720" w:rsidTr="00D82530">
        <w:tc>
          <w:tcPr>
            <w:tcW w:w="9576" w:type="dxa"/>
            <w:tcBorders>
              <w:bottom w:val="single" w:sz="12" w:space="0" w:color="auto"/>
              <w:right w:val="single" w:sz="12" w:space="0" w:color="auto"/>
            </w:tcBorders>
          </w:tcPr>
          <w:p w:rsidR="00E86F79" w:rsidRPr="008772BF" w:rsidRDefault="00E86F79" w:rsidP="00E86F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772B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Tasks</w:t>
            </w:r>
          </w:p>
          <w:p w:rsidR="002D1720" w:rsidRPr="008772BF" w:rsidRDefault="001A5B7C" w:rsidP="002D172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72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Literature review</w:t>
            </w:r>
            <w:r w:rsidR="008772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c</w:t>
            </w:r>
            <w:r w:rsidR="002D1720" w:rsidRPr="008772BF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ollect data for the parameters of modes switch conditions, </w:t>
            </w:r>
          </w:p>
          <w:p w:rsidR="002D1720" w:rsidRDefault="002D1720" w:rsidP="002D172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Analyze engine model </w:t>
            </w:r>
          </w:p>
          <w:p w:rsidR="002D1720" w:rsidRPr="002D1720" w:rsidRDefault="002D1720" w:rsidP="001A5B7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5B7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Setup the simulation model</w:t>
            </w:r>
          </w:p>
        </w:tc>
      </w:tr>
    </w:tbl>
    <w:p w:rsidR="00E86F79" w:rsidRPr="008772BF" w:rsidRDefault="00E86F79" w:rsidP="00E86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6F79" w:rsidRPr="002D1720" w:rsidTr="00D82530">
        <w:tc>
          <w:tcPr>
            <w:tcW w:w="9576" w:type="dxa"/>
            <w:tcBorders>
              <w:bottom w:val="single" w:sz="12" w:space="0" w:color="auto"/>
              <w:right w:val="single" w:sz="12" w:space="0" w:color="auto"/>
            </w:tcBorders>
          </w:tcPr>
          <w:p w:rsidR="00E86F79" w:rsidRPr="008772BF" w:rsidRDefault="00E86F79" w:rsidP="00D82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772B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Deliverables</w:t>
            </w:r>
          </w:p>
          <w:p w:rsidR="00B654F7" w:rsidRPr="002D1720" w:rsidRDefault="00B654F7" w:rsidP="00D8253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7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Simulation of different modes the hybrid vehicle model</w:t>
            </w:r>
          </w:p>
          <w:p w:rsidR="00B654F7" w:rsidRPr="002D1720" w:rsidRDefault="00B654F7" w:rsidP="00D8253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7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Analysis on the drivability, fuel economy and emission of the model</w:t>
            </w:r>
          </w:p>
          <w:p w:rsidR="00B654F7" w:rsidRPr="002D1720" w:rsidRDefault="00B654F7" w:rsidP="00D8253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7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Applications and future improvements</w:t>
            </w:r>
          </w:p>
        </w:tc>
      </w:tr>
    </w:tbl>
    <w:p w:rsidR="00E86F79" w:rsidRPr="008772BF" w:rsidRDefault="00E86F79" w:rsidP="00E86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6F79" w:rsidRPr="002D1720" w:rsidTr="00D82530">
        <w:tc>
          <w:tcPr>
            <w:tcW w:w="9576" w:type="dxa"/>
            <w:tcBorders>
              <w:bottom w:val="single" w:sz="12" w:space="0" w:color="auto"/>
              <w:right w:val="single" w:sz="12" w:space="0" w:color="auto"/>
            </w:tcBorders>
          </w:tcPr>
          <w:p w:rsidR="00E86F79" w:rsidRPr="008772BF" w:rsidRDefault="00E86F79" w:rsidP="00E86F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772B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Time table in weeks</w:t>
            </w:r>
          </w:p>
          <w:p w:rsidR="001A5B7C" w:rsidRDefault="001A5B7C" w:rsidP="001A5B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5-6: Literature review,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data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collection and parameters calculation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</w:p>
          <w:p w:rsidR="001A5B7C" w:rsidRDefault="001A5B7C" w:rsidP="001A5B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7-9: Setup of the engine and system simulation model</w:t>
            </w:r>
          </w:p>
          <w:p w:rsidR="001A5B7C" w:rsidRDefault="001A5B7C" w:rsidP="001A5B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10-13: Analysis of the simulation results</w:t>
            </w:r>
          </w:p>
          <w:p w:rsidR="001A5B7C" w:rsidRPr="002D1720" w:rsidRDefault="001A5B7C" w:rsidP="001A5B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14-15: Optimizing the system and writing reports(including feedback) </w:t>
            </w:r>
          </w:p>
        </w:tc>
      </w:tr>
    </w:tbl>
    <w:p w:rsidR="00E86F79" w:rsidRPr="008772BF" w:rsidRDefault="00E86F79" w:rsidP="00E86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6F79" w:rsidRPr="002D1720" w:rsidTr="00D82530">
        <w:tc>
          <w:tcPr>
            <w:tcW w:w="9576" w:type="dxa"/>
            <w:tcBorders>
              <w:bottom w:val="single" w:sz="12" w:space="0" w:color="auto"/>
              <w:right w:val="single" w:sz="12" w:space="0" w:color="auto"/>
            </w:tcBorders>
          </w:tcPr>
          <w:p w:rsidR="001A5B7C" w:rsidRPr="008772BF" w:rsidRDefault="00E86F79" w:rsidP="008772BF">
            <w:pPr>
              <w:autoSpaceDE w:val="0"/>
              <w:autoSpaceDN w:val="0"/>
              <w:adjustRightInd w:val="0"/>
              <w:rPr>
                <w:b/>
              </w:rPr>
            </w:pPr>
            <w:r w:rsidRPr="008772B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References</w:t>
            </w:r>
          </w:p>
          <w:p w:rsidR="00D82530" w:rsidRDefault="001A5B7C" w:rsidP="00F616F4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Musardo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Rizzoni</w:t>
            </w:r>
            <w:proofErr w:type="spellEnd"/>
            <w:r>
              <w:rPr>
                <w:sz w:val="23"/>
                <w:szCs w:val="23"/>
              </w:rPr>
              <w:t xml:space="preserve">, “A-ECMS: An adaptive algorithm for Hybrid Electric Vehicle energy management”, IEEE </w:t>
            </w:r>
            <w:proofErr w:type="spellStart"/>
            <w:r>
              <w:rPr>
                <w:sz w:val="23"/>
                <w:szCs w:val="23"/>
              </w:rPr>
              <w:t>Conf</w:t>
            </w:r>
            <w:proofErr w:type="spellEnd"/>
            <w:r w:rsidR="00F616F4">
              <w:rPr>
                <w:sz w:val="23"/>
                <w:szCs w:val="23"/>
              </w:rPr>
              <w:t xml:space="preserve"> on Decision and Control, 2005 </w:t>
            </w:r>
          </w:p>
          <w:p w:rsidR="00F616F4" w:rsidRPr="00F616F4" w:rsidRDefault="00F616F4" w:rsidP="00F616F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16F4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D. </w:t>
            </w:r>
            <w:proofErr w:type="spellStart"/>
            <w:r w:rsidRPr="00F616F4">
              <w:rPr>
                <w:rFonts w:ascii="Calibri" w:hAnsi="Calibri" w:cs="Calibri"/>
                <w:color w:val="000000"/>
                <w:sz w:val="23"/>
                <w:szCs w:val="23"/>
              </w:rPr>
              <w:t>Sutanto</w:t>
            </w:r>
            <w:proofErr w:type="spellEnd"/>
            <w:r w:rsidRPr="00F616F4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, H.L. Chan, C.C. </w:t>
            </w:r>
            <w:proofErr w:type="spellStart"/>
            <w:r w:rsidRPr="00F616F4">
              <w:rPr>
                <w:rFonts w:ascii="Calibri" w:hAnsi="Calibri" w:cs="Calibri"/>
                <w:color w:val="000000"/>
                <w:sz w:val="23"/>
                <w:szCs w:val="23"/>
              </w:rPr>
              <w:t>Fok</w:t>
            </w:r>
            <w:proofErr w:type="spellEnd"/>
            <w:r w:rsidRPr="00F616F4">
              <w:rPr>
                <w:rFonts w:ascii="Calibri" w:hAnsi="Calibri" w:cs="Calibri"/>
                <w:color w:val="000000"/>
                <w:sz w:val="23"/>
                <w:szCs w:val="23"/>
              </w:rPr>
              <w:t>,, “A new battery model for use with battery energy</w:t>
            </w:r>
          </w:p>
          <w:p w:rsidR="00F616F4" w:rsidRPr="00F616F4" w:rsidRDefault="00F616F4" w:rsidP="00F616F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16F4">
              <w:rPr>
                <w:rFonts w:ascii="Calibri" w:hAnsi="Calibri" w:cs="Calibri"/>
                <w:color w:val="000000"/>
                <w:sz w:val="23"/>
                <w:szCs w:val="23"/>
              </w:rPr>
              <w:t>storage systems and electric vehicles power systems”, Power Engineering Society Winter</w:t>
            </w:r>
          </w:p>
          <w:p w:rsidR="00F616F4" w:rsidRPr="00F616F4" w:rsidRDefault="00F616F4" w:rsidP="00F616F4">
            <w:pPr>
              <w:pStyle w:val="Default"/>
              <w:rPr>
                <w:sz w:val="23"/>
                <w:szCs w:val="23"/>
              </w:rPr>
            </w:pPr>
            <w:r w:rsidRPr="00F616F4">
              <w:rPr>
                <w:sz w:val="23"/>
                <w:szCs w:val="23"/>
              </w:rPr>
              <w:t>Meeting, 2000. IEEE Volume 1, 23-27 Jan. 2000 Page(s):470 - 475 vol.1.</w:t>
            </w:r>
          </w:p>
          <w:p w:rsidR="00F616F4" w:rsidRDefault="00F616F4" w:rsidP="00F616F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16F4">
              <w:rPr>
                <w:rFonts w:ascii="Calibri" w:hAnsi="Calibri" w:cs="Calibri"/>
                <w:color w:val="000000"/>
                <w:sz w:val="23"/>
                <w:szCs w:val="23"/>
              </w:rPr>
              <w:t>D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>.</w:t>
            </w:r>
            <w:r w:rsidRPr="00F616F4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F616F4">
              <w:rPr>
                <w:rFonts w:ascii="Calibri" w:hAnsi="Calibri" w:cs="Calibri"/>
                <w:color w:val="000000"/>
                <w:sz w:val="23"/>
                <w:szCs w:val="23"/>
              </w:rPr>
              <w:t>Hermance,S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</w:rPr>
              <w:t>.</w:t>
            </w:r>
            <w:r w:rsidRPr="00F616F4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Abe, Hybrid Vehicles Lessons Learned and Future Prospects, SAE 2006-21-0027</w:t>
            </w:r>
          </w:p>
          <w:p w:rsidR="00F616F4" w:rsidRPr="00F616F4" w:rsidRDefault="00F616F4" w:rsidP="00F616F4">
            <w:pPr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16F4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Rudolf H. </w:t>
            </w:r>
            <w:proofErr w:type="spellStart"/>
            <w:r w:rsidRPr="00F616F4">
              <w:rPr>
                <w:rFonts w:ascii="Calibri" w:hAnsi="Calibri" w:cs="Calibri"/>
                <w:color w:val="000000"/>
                <w:sz w:val="23"/>
                <w:szCs w:val="23"/>
              </w:rPr>
              <w:t>Stanglmaier</w:t>
            </w:r>
            <w:proofErr w:type="spellEnd"/>
            <w:r w:rsidRPr="00F616F4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and Charles E. Roberts, Homogeneous Charge Compression Ignition (HCCI): Benefits, Compromises, and Future Engine Applications, SAE Paper 1999-01-3682</w:t>
            </w:r>
          </w:p>
        </w:tc>
      </w:tr>
    </w:tbl>
    <w:p w:rsidR="00E86F79" w:rsidRPr="00AA14D7" w:rsidRDefault="00E86F79" w:rsidP="001601FB">
      <w:pPr>
        <w:rPr>
          <w:rFonts w:ascii="Times New Roman" w:hAnsi="Times New Roman" w:cs="Times New Roman"/>
          <w:sz w:val="2"/>
          <w:szCs w:val="24"/>
        </w:rPr>
      </w:pPr>
      <w:bookmarkStart w:id="0" w:name="_GoBack"/>
      <w:bookmarkEnd w:id="0"/>
    </w:p>
    <w:sectPr w:rsidR="00E86F79" w:rsidRPr="00AA14D7" w:rsidSect="008772BF">
      <w:pgSz w:w="12240" w:h="15840"/>
      <w:pgMar w:top="129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FFB"/>
    <w:multiLevelType w:val="hybridMultilevel"/>
    <w:tmpl w:val="4B66D5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703B6"/>
    <w:multiLevelType w:val="hybridMultilevel"/>
    <w:tmpl w:val="3CE20F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95A52"/>
    <w:multiLevelType w:val="hybridMultilevel"/>
    <w:tmpl w:val="690676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27BF1"/>
    <w:multiLevelType w:val="hybridMultilevel"/>
    <w:tmpl w:val="28B6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F228C7"/>
    <w:multiLevelType w:val="hybridMultilevel"/>
    <w:tmpl w:val="279871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F79"/>
    <w:rsid w:val="000C7F9B"/>
    <w:rsid w:val="001601FB"/>
    <w:rsid w:val="001714C6"/>
    <w:rsid w:val="001A5B7C"/>
    <w:rsid w:val="002D1720"/>
    <w:rsid w:val="00306CA8"/>
    <w:rsid w:val="00765FD8"/>
    <w:rsid w:val="0080471C"/>
    <w:rsid w:val="00847CC9"/>
    <w:rsid w:val="008772BF"/>
    <w:rsid w:val="00A757B4"/>
    <w:rsid w:val="00AA14D7"/>
    <w:rsid w:val="00B654F7"/>
    <w:rsid w:val="00D82530"/>
    <w:rsid w:val="00DA651B"/>
    <w:rsid w:val="00E20563"/>
    <w:rsid w:val="00E801B3"/>
    <w:rsid w:val="00E86F79"/>
    <w:rsid w:val="00F6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6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54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4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B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A5B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6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54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4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B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A5B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02498-D773-4D02-90ED-0483079A2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B5A311A</Template>
  <TotalTime>277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Yuchen</dc:creator>
  <cp:lastModifiedBy>Chen, Yuchen</cp:lastModifiedBy>
  <cp:revision>6</cp:revision>
  <dcterms:created xsi:type="dcterms:W3CDTF">2013-02-08T17:04:00Z</dcterms:created>
  <dcterms:modified xsi:type="dcterms:W3CDTF">2013-02-11T12:07:00Z</dcterms:modified>
</cp:coreProperties>
</file>